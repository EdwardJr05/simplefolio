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613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4"/>
        <w:gridCol w:w="2860"/>
        <w:gridCol w:w="714"/>
        <w:gridCol w:w="2850"/>
        <w:gridCol w:w="3574"/>
      </w:tblGrid>
      <w:tr w:rsidR="008E743D" w14:paraId="4A6120A6" w14:textId="77777777" w:rsidTr="000446A1">
        <w:trPr>
          <w:gridAfter w:val="1"/>
          <w:wAfter w:w="3574" w:type="dxa"/>
          <w:trHeight w:val="1934"/>
        </w:trPr>
        <w:tc>
          <w:tcPr>
            <w:tcW w:w="714" w:type="dxa"/>
          </w:tcPr>
          <w:p w14:paraId="28E2DFAA" w14:textId="77777777" w:rsidR="008E743D" w:rsidRPr="005A7DB5" w:rsidRDefault="008E743D" w:rsidP="005A7DB5">
            <w:pPr>
              <w:tabs>
                <w:tab w:val="left" w:pos="990"/>
              </w:tabs>
              <w:rPr>
                <w:sz w:val="48"/>
                <w:szCs w:val="48"/>
              </w:rPr>
            </w:pPr>
          </w:p>
        </w:tc>
        <w:tc>
          <w:tcPr>
            <w:tcW w:w="6424" w:type="dxa"/>
            <w:gridSpan w:val="3"/>
            <w:vAlign w:val="bottom"/>
          </w:tcPr>
          <w:p w14:paraId="22AB42F8" w14:textId="4A6B689E" w:rsidR="008E743D" w:rsidRPr="000446A1" w:rsidRDefault="008E743D" w:rsidP="005A7DB5">
            <w:pPr>
              <w:pStyle w:val="Title"/>
              <w:rPr>
                <w:sz w:val="48"/>
                <w:szCs w:val="48"/>
              </w:rPr>
            </w:pPr>
            <w:r w:rsidRPr="000446A1">
              <w:rPr>
                <w:sz w:val="48"/>
                <w:szCs w:val="48"/>
              </w:rPr>
              <w:t>Edward Villalobos</w:t>
            </w:r>
            <w:r w:rsidR="00D85966" w:rsidRPr="000446A1">
              <w:rPr>
                <w:sz w:val="48"/>
                <w:szCs w:val="48"/>
              </w:rPr>
              <w:t xml:space="preserve"> Jr</w:t>
            </w:r>
          </w:p>
          <w:p w14:paraId="1F34DF24" w14:textId="14C459BA" w:rsidR="008E743D" w:rsidRPr="005A7DB5" w:rsidRDefault="005E63D7" w:rsidP="006552CA">
            <w:pPr>
              <w:pStyle w:val="Heading2"/>
              <w:rPr>
                <w:sz w:val="56"/>
                <w:szCs w:val="56"/>
              </w:rPr>
            </w:pPr>
            <w:r>
              <w:t>Distribution MAnager-Supervisor</w:t>
            </w:r>
          </w:p>
        </w:tc>
      </w:tr>
      <w:tr w:rsidR="001B2ABD" w:rsidRPr="00A655F1" w14:paraId="1F0B288A" w14:textId="77777777" w:rsidTr="000446A1">
        <w:trPr>
          <w:trHeight w:val="4073"/>
        </w:trPr>
        <w:tc>
          <w:tcPr>
            <w:tcW w:w="3574" w:type="dxa"/>
            <w:gridSpan w:val="2"/>
          </w:tcPr>
          <w:p w14:paraId="0B2E5F78" w14:textId="74E20BA7" w:rsidR="001B2ABD" w:rsidRPr="008B7C2F" w:rsidRDefault="008E743D" w:rsidP="005A7DB5">
            <w:pPr>
              <w:pStyle w:val="Heading3"/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Objective</w:t>
            </w:r>
          </w:p>
          <w:p w14:paraId="1EE605CC" w14:textId="45AA329D" w:rsidR="00317F49" w:rsidRPr="008B7C2F" w:rsidRDefault="005B219B" w:rsidP="00317F49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Energetic, Enthusiastic and Reliable management professional</w:t>
            </w:r>
            <w:r w:rsidR="00317F49" w:rsidRPr="008B7C2F">
              <w:rPr>
                <w:rFonts w:ascii="Calibri" w:hAnsi="Calibri" w:cs="Calibri"/>
                <w:sz w:val="21"/>
                <w:szCs w:val="21"/>
              </w:rPr>
              <w:t xml:space="preserve"> seeks </w:t>
            </w:r>
            <w:r w:rsidR="009E22AE" w:rsidRPr="008B7C2F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317F49" w:rsidRPr="008B7C2F">
              <w:rPr>
                <w:rFonts w:ascii="Calibri" w:hAnsi="Calibri" w:cs="Calibri"/>
                <w:sz w:val="21"/>
                <w:szCs w:val="21"/>
              </w:rPr>
              <w:t xml:space="preserve">position with </w:t>
            </w:r>
            <w:r w:rsidR="009E22AE" w:rsidRPr="008B7C2F">
              <w:rPr>
                <w:rFonts w:ascii="Calibri" w:hAnsi="Calibri" w:cs="Calibri"/>
                <w:sz w:val="21"/>
                <w:szCs w:val="21"/>
              </w:rPr>
              <w:t xml:space="preserve">a </w:t>
            </w:r>
            <w:r w:rsidR="00317F49" w:rsidRPr="008B7C2F">
              <w:rPr>
                <w:rFonts w:ascii="Calibri" w:hAnsi="Calibri" w:cs="Calibri"/>
                <w:sz w:val="21"/>
                <w:szCs w:val="21"/>
              </w:rPr>
              <w:t>company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where I can utilize my skills and experience to support</w:t>
            </w:r>
            <w:r w:rsidR="001D4488" w:rsidRPr="008B7C2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company growth, success and leadership.</w:t>
            </w:r>
            <w:r w:rsidR="00317F49" w:rsidRPr="008B7C2F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sdt>
            <w:sdtPr>
              <w:rPr>
                <w:rFonts w:ascii="Calibri" w:hAnsi="Calibri" w:cs="Calibri"/>
                <w:sz w:val="21"/>
                <w:szCs w:val="21"/>
              </w:rPr>
              <w:id w:val="-1954003311"/>
              <w:placeholder>
                <w:docPart w:val="AF81759F4A00405790C695441D44076A"/>
              </w:placeholder>
              <w:temporary/>
              <w:showingPlcHdr/>
              <w15:appearance w15:val="hidden"/>
            </w:sdtPr>
            <w:sdtEndPr/>
            <w:sdtContent>
              <w:p w14:paraId="7FFB239D" w14:textId="77777777" w:rsidR="00036450" w:rsidRPr="008B7C2F" w:rsidRDefault="00CB0055" w:rsidP="005A7DB5">
                <w:pPr>
                  <w:pStyle w:val="Heading3"/>
                  <w:rPr>
                    <w:rFonts w:ascii="Calibri" w:hAnsi="Calibri" w:cs="Calibri"/>
                    <w:sz w:val="21"/>
                    <w:szCs w:val="21"/>
                  </w:rPr>
                </w:pPr>
                <w:r w:rsidRPr="008B7C2F">
                  <w:rPr>
                    <w:rFonts w:ascii="Calibri" w:hAnsi="Calibri" w:cs="Calibri"/>
                    <w:sz w:val="21"/>
                    <w:szCs w:val="21"/>
                  </w:rPr>
                  <w:t>Contact</w:t>
                </w:r>
              </w:p>
            </w:sdtContent>
          </w:sdt>
          <w:sdt>
            <w:sdtPr>
              <w:rPr>
                <w:rFonts w:ascii="Calibri" w:hAnsi="Calibri" w:cs="Calibri"/>
                <w:sz w:val="21"/>
                <w:szCs w:val="21"/>
              </w:rPr>
              <w:id w:val="1111563247"/>
              <w:placeholder>
                <w:docPart w:val="E84BA247EBC843B0A18CADD1E049B708"/>
              </w:placeholder>
              <w:temporary/>
              <w:showingPlcHdr/>
              <w15:appearance w15:val="hidden"/>
            </w:sdtPr>
            <w:sdtEndPr/>
            <w:sdtContent>
              <w:p w14:paraId="609230D3" w14:textId="77777777" w:rsidR="004D3011" w:rsidRPr="008B7C2F" w:rsidRDefault="004D3011" w:rsidP="005A7DB5">
                <w:pPr>
                  <w:rPr>
                    <w:rFonts w:ascii="Calibri" w:hAnsi="Calibri" w:cs="Calibri"/>
                    <w:sz w:val="21"/>
                    <w:szCs w:val="21"/>
                  </w:rPr>
                </w:pPr>
                <w:r w:rsidRPr="008B7C2F">
                  <w:rPr>
                    <w:rFonts w:ascii="Calibri" w:hAnsi="Calibri" w:cs="Calibri"/>
                    <w:sz w:val="21"/>
                    <w:szCs w:val="21"/>
                  </w:rPr>
                  <w:t>PHONE:</w:t>
                </w:r>
              </w:p>
            </w:sdtContent>
          </w:sdt>
          <w:p w14:paraId="6367F2FB" w14:textId="7876D302" w:rsidR="004D3011" w:rsidRPr="008B7C2F" w:rsidRDefault="005A7DB5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(210) 413-5729</w:t>
            </w:r>
          </w:p>
          <w:p w14:paraId="25E16957" w14:textId="77777777" w:rsidR="004D3011" w:rsidRPr="008B7C2F" w:rsidRDefault="004D3011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sdt>
            <w:sdtPr>
              <w:rPr>
                <w:rFonts w:ascii="Calibri" w:hAnsi="Calibri" w:cs="Calibri"/>
                <w:sz w:val="21"/>
                <w:szCs w:val="21"/>
              </w:rPr>
              <w:id w:val="67859272"/>
              <w:placeholder>
                <w:docPart w:val="A2A07734838D4E14869611C04982F3D0"/>
              </w:placeholder>
              <w:temporary/>
              <w:showingPlcHdr/>
              <w15:appearance w15:val="hidden"/>
            </w:sdtPr>
            <w:sdtEndPr/>
            <w:sdtContent>
              <w:p w14:paraId="5393067F" w14:textId="77777777" w:rsidR="004D3011" w:rsidRPr="008B7C2F" w:rsidRDefault="004D3011" w:rsidP="005A7DB5">
                <w:pPr>
                  <w:rPr>
                    <w:rFonts w:ascii="Calibri" w:hAnsi="Calibri" w:cs="Calibri"/>
                    <w:sz w:val="21"/>
                    <w:szCs w:val="21"/>
                  </w:rPr>
                </w:pPr>
                <w:r w:rsidRPr="008B7C2F">
                  <w:rPr>
                    <w:rStyle w:val="Heading3Char"/>
                    <w:rFonts w:ascii="Calibri" w:hAnsi="Calibri" w:cs="Calibri"/>
                    <w:sz w:val="21"/>
                    <w:szCs w:val="21"/>
                  </w:rPr>
                  <w:t>WEBSITE:</w:t>
                </w:r>
              </w:p>
            </w:sdtContent>
          </w:sdt>
          <w:p w14:paraId="209072A4" w14:textId="149E7B44" w:rsidR="00F45A1E" w:rsidRPr="008B7C2F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Github:</w:t>
            </w:r>
            <w:hyperlink r:id="rId10" w:history="1">
              <w:r w:rsidRPr="008B7C2F">
                <w:rPr>
                  <w:rStyle w:val="Hyperlink"/>
                  <w:rFonts w:ascii="Calibri" w:hAnsi="Calibri" w:cs="Calibri"/>
                  <w:sz w:val="21"/>
                  <w:szCs w:val="21"/>
                </w:rPr>
                <w:t>https://github.com/EdwardJr05?tab=overview&amp;from=2019-10-01&amp;to=2019-10-31</w:t>
              </w:r>
            </w:hyperlink>
          </w:p>
          <w:p w14:paraId="55699739" w14:textId="77777777" w:rsidR="004D3011" w:rsidRPr="008B7C2F" w:rsidRDefault="004D3011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sdt>
            <w:sdtPr>
              <w:rPr>
                <w:rFonts w:ascii="Calibri" w:hAnsi="Calibri" w:cs="Calibri"/>
                <w:sz w:val="21"/>
                <w:szCs w:val="21"/>
              </w:rPr>
              <w:id w:val="-240260293"/>
              <w:placeholder>
                <w:docPart w:val="84089FC28BAE4933925C87DBC1A31D7C"/>
              </w:placeholder>
              <w:temporary/>
              <w:showingPlcHdr/>
              <w15:appearance w15:val="hidden"/>
            </w:sdtPr>
            <w:sdtEndPr/>
            <w:sdtContent>
              <w:p w14:paraId="4EDB508E" w14:textId="77777777" w:rsidR="004D3011" w:rsidRPr="008B7C2F" w:rsidRDefault="004D3011" w:rsidP="005A7DB5">
                <w:pPr>
                  <w:rPr>
                    <w:rFonts w:ascii="Calibri" w:hAnsi="Calibri" w:cs="Calibri"/>
                    <w:sz w:val="21"/>
                    <w:szCs w:val="21"/>
                  </w:rPr>
                </w:pPr>
                <w:r w:rsidRPr="008B7C2F">
                  <w:rPr>
                    <w:rStyle w:val="Heading3Char"/>
                    <w:rFonts w:ascii="Calibri" w:hAnsi="Calibri" w:cs="Calibri"/>
                    <w:sz w:val="21"/>
                    <w:szCs w:val="21"/>
                  </w:rPr>
                  <w:t>EMAIL:</w:t>
                </w:r>
              </w:p>
            </w:sdtContent>
          </w:sdt>
          <w:p w14:paraId="4EAE322C" w14:textId="3BC37951" w:rsidR="00036450" w:rsidRPr="008B7C2F" w:rsidRDefault="00A82B7E" w:rsidP="005A7DB5">
            <w:pPr>
              <w:rPr>
                <w:rStyle w:val="Hyperlink"/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EdwardJr05@yahoo.com</w:t>
            </w:r>
          </w:p>
          <w:sdt>
            <w:sdtPr>
              <w:rPr>
                <w:rFonts w:ascii="Calibri" w:hAnsi="Calibri" w:cs="Calibri"/>
                <w:sz w:val="21"/>
                <w:szCs w:val="21"/>
              </w:rPr>
              <w:id w:val="-1444214663"/>
              <w:placeholder>
                <w:docPart w:val="7F5ED80AFAC94B6F952F843359D29E40"/>
              </w:placeholder>
              <w:temporary/>
              <w:showingPlcHdr/>
              <w15:appearance w15:val="hidden"/>
            </w:sdtPr>
            <w:sdtEndPr/>
            <w:sdtContent>
              <w:p w14:paraId="0BC7B2FB" w14:textId="77777777" w:rsidR="004D3011" w:rsidRPr="008B7C2F" w:rsidRDefault="00CB0055" w:rsidP="005A7DB5">
                <w:pPr>
                  <w:pStyle w:val="Heading3"/>
                  <w:rPr>
                    <w:rFonts w:ascii="Calibri" w:hAnsi="Calibri" w:cs="Calibri"/>
                    <w:sz w:val="21"/>
                    <w:szCs w:val="21"/>
                  </w:rPr>
                </w:pPr>
                <w:r w:rsidRPr="008B7C2F">
                  <w:rPr>
                    <w:rFonts w:ascii="Calibri" w:hAnsi="Calibri" w:cs="Calibri"/>
                    <w:sz w:val="21"/>
                    <w:szCs w:val="21"/>
                  </w:rPr>
                  <w:t>Hobbies</w:t>
                </w:r>
              </w:p>
            </w:sdtContent>
          </w:sdt>
          <w:p w14:paraId="0729F75E" w14:textId="774F022B" w:rsidR="004D3011" w:rsidRPr="008B7C2F" w:rsidRDefault="00FA73AC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Web Development</w:t>
            </w:r>
          </w:p>
          <w:p w14:paraId="70037CC1" w14:textId="07CD1656" w:rsidR="004D3011" w:rsidRPr="008B7C2F" w:rsidRDefault="00C034DD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Family Game Night</w:t>
            </w:r>
          </w:p>
          <w:p w14:paraId="50D5ED60" w14:textId="3C72DD9C" w:rsidR="004D3011" w:rsidRPr="008B7C2F" w:rsidRDefault="00FA73AC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Coach Sons Little League Team</w:t>
            </w:r>
          </w:p>
          <w:p w14:paraId="0155A333" w14:textId="61DEA833" w:rsidR="004D3011" w:rsidRPr="008B7C2F" w:rsidRDefault="00FA73AC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Traveling with the Family</w:t>
            </w:r>
          </w:p>
          <w:p w14:paraId="35E786E4" w14:textId="399F2BE1" w:rsidR="00C034DD" w:rsidRPr="008B7C2F" w:rsidRDefault="00C034DD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Family Movie Night</w:t>
            </w:r>
          </w:p>
          <w:p w14:paraId="63076504" w14:textId="7923CEB9" w:rsidR="00FA73AC" w:rsidRPr="008B7C2F" w:rsidRDefault="00FA73AC" w:rsidP="00FA73AC">
            <w:pPr>
              <w:pStyle w:val="Heading3"/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Skills</w:t>
            </w:r>
          </w:p>
          <w:p w14:paraId="048E8659" w14:textId="77777777" w:rsidR="00FA73AC" w:rsidRPr="008B7C2F" w:rsidRDefault="002520E8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HTML5</w:t>
            </w:r>
          </w:p>
          <w:p w14:paraId="003A4DF7" w14:textId="77777777" w:rsidR="002520E8" w:rsidRPr="008B7C2F" w:rsidRDefault="002520E8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CSS</w:t>
            </w:r>
          </w:p>
          <w:p w14:paraId="77118323" w14:textId="3DE22362" w:rsidR="002520E8" w:rsidRPr="008B7C2F" w:rsidRDefault="008E743D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JavaScript</w:t>
            </w:r>
            <w:r w:rsidR="002520E8" w:rsidRPr="008B7C2F">
              <w:rPr>
                <w:rFonts w:ascii="Calibri" w:hAnsi="Calibri" w:cs="Calibri"/>
                <w:sz w:val="21"/>
                <w:szCs w:val="21"/>
              </w:rPr>
              <w:t xml:space="preserve"> (Learning)</w:t>
            </w:r>
          </w:p>
          <w:p w14:paraId="0DB44A8B" w14:textId="3E2EACEF" w:rsidR="002520E8" w:rsidRPr="008B7C2F" w:rsidRDefault="002520E8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C++ (Learning)</w:t>
            </w:r>
          </w:p>
          <w:p w14:paraId="1FAD1309" w14:textId="30C7B7CC" w:rsidR="00AD7B76" w:rsidRPr="008B7C2F" w:rsidRDefault="00AD7B76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Git</w:t>
            </w:r>
          </w:p>
          <w:p w14:paraId="42C1233A" w14:textId="77777777" w:rsidR="002520E8" w:rsidRPr="008B7C2F" w:rsidRDefault="002520E8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Microsoft Office</w:t>
            </w:r>
          </w:p>
          <w:p w14:paraId="5A3325C6" w14:textId="2A6332AD" w:rsidR="002520E8" w:rsidRPr="008B7C2F" w:rsidRDefault="002520E8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Adobe Illustrator</w:t>
            </w:r>
          </w:p>
          <w:p w14:paraId="3A9BEBD1" w14:textId="291F5DA6" w:rsidR="00C034DD" w:rsidRPr="008B7C2F" w:rsidRDefault="00C034DD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Certified Lift Operator</w:t>
            </w:r>
          </w:p>
          <w:p w14:paraId="4DB1F55B" w14:textId="11B89293" w:rsidR="002520E8" w:rsidRPr="008B7C2F" w:rsidRDefault="00C034DD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 xml:space="preserve">Certified Forklift </w:t>
            </w:r>
            <w:r w:rsidR="002520E8" w:rsidRPr="008B7C2F">
              <w:rPr>
                <w:rFonts w:ascii="Calibri" w:hAnsi="Calibri" w:cs="Calibri"/>
                <w:sz w:val="21"/>
                <w:szCs w:val="21"/>
              </w:rPr>
              <w:t>Instructor</w:t>
            </w:r>
          </w:p>
          <w:p w14:paraId="70DBBFA1" w14:textId="6A0B5A35" w:rsidR="005E63D7" w:rsidRPr="008B7C2F" w:rsidRDefault="005E63D7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Dispatch Management</w:t>
            </w:r>
          </w:p>
          <w:p w14:paraId="509086FC" w14:textId="317214F4" w:rsidR="00FB242E" w:rsidRPr="008B7C2F" w:rsidRDefault="00FB242E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Inventory Management</w:t>
            </w:r>
          </w:p>
          <w:p w14:paraId="009AA724" w14:textId="6CA884ED" w:rsidR="00FB242E" w:rsidRPr="008B7C2F" w:rsidRDefault="00FB242E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Shipping/Receiving Management</w:t>
            </w:r>
          </w:p>
          <w:p w14:paraId="1CDB97A1" w14:textId="3133F606" w:rsidR="00FB242E" w:rsidRPr="008B7C2F" w:rsidRDefault="00FB242E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Warehouse Management</w:t>
            </w:r>
          </w:p>
          <w:p w14:paraId="12C46696" w14:textId="586F00BA" w:rsidR="005E63D7" w:rsidRPr="008B7C2F" w:rsidRDefault="00FB242E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Operations Management</w:t>
            </w:r>
          </w:p>
          <w:p w14:paraId="0432E789" w14:textId="77777777" w:rsidR="005E63D7" w:rsidRPr="008B7C2F" w:rsidRDefault="00FB242E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 xml:space="preserve">Team </w:t>
            </w:r>
            <w:r w:rsidR="008E743D" w:rsidRPr="008B7C2F">
              <w:rPr>
                <w:rFonts w:ascii="Calibri" w:hAnsi="Calibri" w:cs="Calibri"/>
                <w:sz w:val="21"/>
                <w:szCs w:val="21"/>
              </w:rPr>
              <w:t>Leade</w:t>
            </w:r>
            <w:r w:rsidR="006552CA" w:rsidRPr="008B7C2F">
              <w:rPr>
                <w:rFonts w:ascii="Calibri" w:hAnsi="Calibri" w:cs="Calibri"/>
                <w:sz w:val="21"/>
                <w:szCs w:val="21"/>
              </w:rPr>
              <w:t>r</w:t>
            </w:r>
          </w:p>
          <w:p w14:paraId="3A00600E" w14:textId="1461F501" w:rsidR="005B219B" w:rsidRPr="008B7C2F" w:rsidRDefault="005B219B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Team Development</w:t>
            </w:r>
          </w:p>
        </w:tc>
        <w:tc>
          <w:tcPr>
            <w:tcW w:w="714" w:type="dxa"/>
          </w:tcPr>
          <w:p w14:paraId="3B71CD4E" w14:textId="77777777" w:rsidR="001B2ABD" w:rsidRPr="00A655F1" w:rsidRDefault="001B2ABD" w:rsidP="005A7DB5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424" w:type="dxa"/>
            <w:gridSpan w:val="2"/>
          </w:tcPr>
          <w:sdt>
            <w:sdtPr>
              <w:rPr>
                <w:rFonts w:ascii="Calibri" w:hAnsi="Calibri" w:cs="Calibri"/>
                <w:sz w:val="21"/>
                <w:szCs w:val="21"/>
              </w:rPr>
              <w:id w:val="1049110328"/>
              <w:placeholder>
                <w:docPart w:val="A9C4BE335F884760BFA0103CFEF63FB1"/>
              </w:placeholder>
              <w:temporary/>
              <w:showingPlcHdr/>
              <w15:appearance w15:val="hidden"/>
            </w:sdtPr>
            <w:sdtEndPr/>
            <w:sdtContent>
              <w:p w14:paraId="17DE0979" w14:textId="77777777" w:rsidR="001B2ABD" w:rsidRPr="008B7C2F" w:rsidRDefault="00E25A26" w:rsidP="005A7DB5">
                <w:pPr>
                  <w:pStyle w:val="Heading2"/>
                  <w:rPr>
                    <w:rFonts w:ascii="Calibri" w:hAnsi="Calibri" w:cs="Calibri"/>
                    <w:sz w:val="21"/>
                    <w:szCs w:val="21"/>
                  </w:rPr>
                </w:pPr>
                <w:r w:rsidRPr="008B7C2F">
                  <w:rPr>
                    <w:rFonts w:ascii="Calibri" w:hAnsi="Calibri" w:cs="Calibri"/>
                    <w:sz w:val="21"/>
                    <w:szCs w:val="21"/>
                  </w:rPr>
                  <w:t>EDUCATION</w:t>
                </w:r>
              </w:p>
            </w:sdtContent>
          </w:sdt>
          <w:p w14:paraId="3C1E1C28" w14:textId="77777777" w:rsidR="00036450" w:rsidRPr="008B7C2F" w:rsidRDefault="00F126D1" w:rsidP="005A7DB5">
            <w:pPr>
              <w:pStyle w:val="Heading4"/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Dillard McCollum High School</w:t>
            </w:r>
          </w:p>
          <w:p w14:paraId="6A2B0305" w14:textId="195975C9" w:rsidR="00036450" w:rsidRPr="008B7C2F" w:rsidRDefault="00F126D1" w:rsidP="005A7DB5">
            <w:pPr>
              <w:pStyle w:val="Date"/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2000</w:t>
            </w:r>
            <w:r w:rsidR="00036450" w:rsidRPr="008B7C2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–</w:t>
            </w:r>
            <w:r w:rsidR="00036450" w:rsidRPr="008B7C2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2004</w:t>
            </w:r>
            <w:r w:rsidR="00FA73AC" w:rsidRPr="008B7C2F">
              <w:rPr>
                <w:rFonts w:ascii="Calibri" w:hAnsi="Calibri" w:cs="Calibri"/>
                <w:sz w:val="21"/>
                <w:szCs w:val="21"/>
              </w:rPr>
              <w:t xml:space="preserve"> – High School Diploma 2004</w:t>
            </w:r>
          </w:p>
          <w:p w14:paraId="0F1FC484" w14:textId="77777777" w:rsidR="00036450" w:rsidRPr="008B7C2F" w:rsidRDefault="00036450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0C2AC6E" w14:textId="77777777" w:rsidR="00036450" w:rsidRPr="008B7C2F" w:rsidRDefault="00F126D1" w:rsidP="005A7DB5">
            <w:pPr>
              <w:pStyle w:val="Heading4"/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Palo Alto College</w:t>
            </w:r>
            <w:r w:rsidR="00E044EB" w:rsidRPr="008B7C2F">
              <w:rPr>
                <w:rFonts w:ascii="Calibri" w:hAnsi="Calibri" w:cs="Calibri"/>
                <w:sz w:val="21"/>
                <w:szCs w:val="21"/>
              </w:rPr>
              <w:t xml:space="preserve"> (San Antonio Alamo Colleges)</w:t>
            </w:r>
          </w:p>
          <w:p w14:paraId="575DE5CE" w14:textId="77777777" w:rsidR="00036450" w:rsidRPr="008B7C2F" w:rsidRDefault="00F126D1" w:rsidP="005A7DB5">
            <w:pPr>
              <w:pStyle w:val="Date"/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2013</w:t>
            </w:r>
            <w:r w:rsidR="00036450" w:rsidRPr="008B7C2F">
              <w:rPr>
                <w:rFonts w:ascii="Calibri" w:hAnsi="Calibri" w:cs="Calibri"/>
                <w:sz w:val="21"/>
                <w:szCs w:val="21"/>
              </w:rPr>
              <w:t xml:space="preserve"> - 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2014</w:t>
            </w:r>
          </w:p>
          <w:p w14:paraId="4845F49D" w14:textId="77777777" w:rsidR="00E044EB" w:rsidRPr="008B7C2F" w:rsidRDefault="00E044EB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Palo Alto College 2013 to 2014:</w:t>
            </w:r>
          </w:p>
          <w:p w14:paraId="3EC610A3" w14:textId="184B606A" w:rsidR="00036450" w:rsidRPr="008B7C2F" w:rsidRDefault="001D4488" w:rsidP="005A7DB5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AAS</w:t>
            </w:r>
            <w:r w:rsidR="00E044EB" w:rsidRPr="008B7C2F">
              <w:rPr>
                <w:rFonts w:ascii="Calibri" w:hAnsi="Calibri" w:cs="Calibri"/>
                <w:sz w:val="21"/>
                <w:szCs w:val="21"/>
              </w:rPr>
              <w:t xml:space="preserve"> in Kinesiology and Education</w:t>
            </w:r>
            <w:r w:rsidR="00E044EB" w:rsidRPr="008B7C2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. Made the Dean’s List </w:t>
            </w:r>
            <w:r w:rsidR="00003CE5" w:rsidRPr="008B7C2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and </w:t>
            </w:r>
            <w:r w:rsidR="00E044EB" w:rsidRPr="008B7C2F">
              <w:rPr>
                <w:rFonts w:ascii="Calibri" w:hAnsi="Calibri" w:cs="Calibri"/>
                <w:b/>
                <w:bCs/>
                <w:sz w:val="21"/>
                <w:szCs w:val="21"/>
              </w:rPr>
              <w:t>the President List</w:t>
            </w:r>
            <w:r w:rsidR="00FA73AC" w:rsidRPr="008B7C2F">
              <w:rPr>
                <w:rFonts w:ascii="Calibri" w:hAnsi="Calibri" w:cs="Calibri"/>
                <w:b/>
                <w:bCs/>
                <w:sz w:val="21"/>
                <w:szCs w:val="21"/>
              </w:rPr>
              <w:t>”</w:t>
            </w:r>
            <w:r w:rsidR="00E044EB" w:rsidRPr="008B7C2F">
              <w:rPr>
                <w:rFonts w:ascii="Calibri" w:hAnsi="Calibri" w:cs="Calibri"/>
                <w:b/>
                <w:bCs/>
                <w:sz w:val="21"/>
                <w:szCs w:val="21"/>
              </w:rPr>
              <w:t>.</w:t>
            </w:r>
          </w:p>
          <w:p w14:paraId="2087DD57" w14:textId="77777777" w:rsidR="00C90792" w:rsidRPr="008B7C2F" w:rsidRDefault="00C90792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536B194" w14:textId="787A2F62" w:rsidR="00E044EB" w:rsidRPr="008B7C2F" w:rsidRDefault="00E044EB" w:rsidP="005A7DB5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8B7C2F">
              <w:rPr>
                <w:rFonts w:ascii="Calibri" w:hAnsi="Calibri" w:cs="Calibri"/>
                <w:b/>
                <w:bCs/>
                <w:sz w:val="21"/>
                <w:szCs w:val="21"/>
              </w:rPr>
              <w:t>Palo Alto College</w:t>
            </w:r>
            <w:r w:rsidR="00425B24" w:rsidRPr="008B7C2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Sept.</w:t>
            </w:r>
            <w:r w:rsidRPr="008B7C2F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2019 to Current: </w:t>
            </w:r>
          </w:p>
          <w:p w14:paraId="4E4783CF" w14:textId="60ACFE64" w:rsidR="00E044EB" w:rsidRPr="008B7C2F" w:rsidRDefault="00E044EB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 xml:space="preserve">Working on a Degree for </w:t>
            </w:r>
            <w:r w:rsidR="001D4488" w:rsidRPr="008B7C2F">
              <w:rPr>
                <w:rFonts w:ascii="Calibri" w:hAnsi="Calibri" w:cs="Calibri"/>
                <w:sz w:val="21"/>
                <w:szCs w:val="21"/>
              </w:rPr>
              <w:t>AAS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in Computer Programming.</w:t>
            </w:r>
          </w:p>
          <w:p w14:paraId="28987E95" w14:textId="39F763B7" w:rsidR="00036450" w:rsidRPr="008B7C2F" w:rsidRDefault="008E5E9E" w:rsidP="005A7DB5">
            <w:pPr>
              <w:pStyle w:val="Heading2"/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Work Exp</w:t>
            </w:r>
            <w:r w:rsidR="001D4488" w:rsidRPr="008B7C2F">
              <w:rPr>
                <w:rFonts w:ascii="Calibri" w:hAnsi="Calibri" w:cs="Calibri"/>
                <w:sz w:val="21"/>
                <w:szCs w:val="21"/>
              </w:rPr>
              <w:t>erience</w:t>
            </w:r>
          </w:p>
          <w:p w14:paraId="7D3CE08F" w14:textId="77777777" w:rsidR="00036450" w:rsidRPr="008B7C2F" w:rsidRDefault="00E044EB" w:rsidP="005A7DB5">
            <w:pPr>
              <w:pStyle w:val="Heading4"/>
              <w:rPr>
                <w:rFonts w:ascii="Calibri" w:hAnsi="Calibri" w:cs="Calibri"/>
                <w:bCs/>
                <w:sz w:val="21"/>
                <w:szCs w:val="21"/>
              </w:rPr>
            </w:pPr>
            <w:proofErr w:type="spellStart"/>
            <w:r w:rsidRPr="008B7C2F">
              <w:rPr>
                <w:rFonts w:ascii="Calibri" w:hAnsi="Calibri" w:cs="Calibri"/>
                <w:sz w:val="21"/>
                <w:szCs w:val="21"/>
              </w:rPr>
              <w:t>Famsa</w:t>
            </w:r>
            <w:proofErr w:type="spellEnd"/>
            <w:r w:rsidRPr="008B7C2F">
              <w:rPr>
                <w:rFonts w:ascii="Calibri" w:hAnsi="Calibri" w:cs="Calibri"/>
                <w:sz w:val="21"/>
                <w:szCs w:val="21"/>
              </w:rPr>
              <w:t xml:space="preserve"> Inc.</w:t>
            </w:r>
            <w:r w:rsidR="00036450" w:rsidRPr="008B7C2F">
              <w:rPr>
                <w:rFonts w:ascii="Calibri" w:hAnsi="Calibri" w:cs="Calibri"/>
                <w:sz w:val="21"/>
                <w:szCs w:val="21"/>
              </w:rPr>
              <w:t xml:space="preserve">  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Inventory Supervisor</w:t>
            </w:r>
          </w:p>
          <w:p w14:paraId="237FC443" w14:textId="1F366E80" w:rsidR="00036450" w:rsidRPr="008B7C2F" w:rsidRDefault="00A94665" w:rsidP="005A7DB5">
            <w:pPr>
              <w:pStyle w:val="Date"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8B7C2F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2012</w:t>
            </w:r>
            <w:r w:rsidR="00036450" w:rsidRPr="008B7C2F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–</w:t>
            </w:r>
            <w:r w:rsidRPr="008B7C2F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2017</w:t>
            </w:r>
          </w:p>
          <w:p w14:paraId="779910FC" w14:textId="73A7503D" w:rsidR="00036450" w:rsidRPr="008B7C2F" w:rsidRDefault="005A7DB5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Worked with</w:t>
            </w:r>
            <w:r w:rsidR="00A94665" w:rsidRPr="008B7C2F">
              <w:rPr>
                <w:rFonts w:ascii="Calibri" w:hAnsi="Calibri" w:cs="Calibri"/>
                <w:sz w:val="21"/>
                <w:szCs w:val="21"/>
              </w:rPr>
              <w:t xml:space="preserve"> management 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and</w:t>
            </w:r>
            <w:r w:rsidR="00A94665" w:rsidRPr="008B7C2F">
              <w:rPr>
                <w:rFonts w:ascii="Calibri" w:hAnsi="Calibri" w:cs="Calibri"/>
                <w:sz w:val="21"/>
                <w:szCs w:val="21"/>
              </w:rPr>
              <w:t xml:space="preserve"> distribution employees to improve productivity.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7B528F" w:rsidRPr="008B7C2F">
              <w:rPr>
                <w:rFonts w:ascii="Calibri" w:hAnsi="Calibri" w:cs="Calibri"/>
                <w:sz w:val="21"/>
                <w:szCs w:val="21"/>
              </w:rPr>
              <w:t>J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ob duties</w:t>
            </w:r>
            <w:r w:rsidR="00A94665" w:rsidRPr="008B7C2F">
              <w:rPr>
                <w:rFonts w:ascii="Calibri" w:hAnsi="Calibri" w:cs="Calibri"/>
                <w:sz w:val="21"/>
                <w:szCs w:val="21"/>
              </w:rPr>
              <w:t xml:space="preserve"> include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d</w:t>
            </w:r>
            <w:r w:rsidR="00A94665" w:rsidRPr="008B7C2F">
              <w:rPr>
                <w:rFonts w:ascii="Calibri" w:hAnsi="Calibri" w:cs="Calibri"/>
                <w:sz w:val="21"/>
                <w:szCs w:val="21"/>
              </w:rPr>
              <w:t xml:space="preserve"> monitoring physical inventory, overseeing inbound and outbound shipments, investigating discrepancies and monitoring the work of 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inventory team</w:t>
            </w:r>
            <w:r w:rsidR="00A94665" w:rsidRPr="008B7C2F">
              <w:rPr>
                <w:rFonts w:ascii="Calibri" w:hAnsi="Calibri" w:cs="Calibri"/>
                <w:sz w:val="21"/>
                <w:szCs w:val="21"/>
              </w:rPr>
              <w:t>.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Kept control of Inventory </w:t>
            </w:r>
            <w:r w:rsidR="001D4488" w:rsidRPr="008B7C2F">
              <w:rPr>
                <w:rFonts w:ascii="Calibri" w:hAnsi="Calibri" w:cs="Calibri"/>
                <w:sz w:val="21"/>
                <w:szCs w:val="21"/>
              </w:rPr>
              <w:t>c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ost of 4 million dollars and kept Inventory results at 99.97% accuracy.</w:t>
            </w:r>
          </w:p>
          <w:p w14:paraId="462D7ACC" w14:textId="77777777" w:rsidR="004D3011" w:rsidRPr="008B7C2F" w:rsidRDefault="004D3011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9CCC9A3" w14:textId="7ECEE81C" w:rsidR="004D3011" w:rsidRPr="008B7C2F" w:rsidRDefault="00F45A1E" w:rsidP="005A7DB5">
            <w:pPr>
              <w:pStyle w:val="Heading4"/>
              <w:rPr>
                <w:rFonts w:ascii="Calibri" w:hAnsi="Calibri" w:cs="Calibri"/>
                <w:bCs/>
                <w:sz w:val="21"/>
                <w:szCs w:val="21"/>
              </w:rPr>
            </w:pPr>
            <w:proofErr w:type="spellStart"/>
            <w:r w:rsidRPr="008B7C2F">
              <w:rPr>
                <w:rFonts w:ascii="Calibri" w:hAnsi="Calibri" w:cs="Calibri"/>
                <w:sz w:val="21"/>
                <w:szCs w:val="21"/>
              </w:rPr>
              <w:t>Famsa</w:t>
            </w:r>
            <w:proofErr w:type="spellEnd"/>
            <w:r w:rsidRPr="008B7C2F">
              <w:rPr>
                <w:rFonts w:ascii="Calibri" w:hAnsi="Calibri" w:cs="Calibri"/>
                <w:sz w:val="21"/>
                <w:szCs w:val="21"/>
              </w:rPr>
              <w:t xml:space="preserve"> Inc.</w:t>
            </w:r>
            <w:r w:rsidR="004D3011" w:rsidRPr="008B7C2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Warehouse Supervisor</w:t>
            </w:r>
            <w:r w:rsidR="008E5E9E" w:rsidRPr="008B7C2F">
              <w:rPr>
                <w:rFonts w:ascii="Calibri" w:hAnsi="Calibri" w:cs="Calibri"/>
                <w:sz w:val="21"/>
                <w:szCs w:val="21"/>
              </w:rPr>
              <w:t>/Manager</w:t>
            </w:r>
          </w:p>
          <w:p w14:paraId="206050C7" w14:textId="20460D64" w:rsidR="004D3011" w:rsidRPr="008B7C2F" w:rsidRDefault="00F45A1E" w:rsidP="00A655F1">
            <w:pPr>
              <w:pStyle w:val="Date"/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</w:pPr>
            <w:r w:rsidRPr="008B7C2F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2017</w:t>
            </w:r>
            <w:r w:rsidR="004D3011" w:rsidRPr="008B7C2F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–</w:t>
            </w:r>
            <w:r w:rsidR="002520E8" w:rsidRPr="008B7C2F">
              <w:rPr>
                <w:rFonts w:ascii="Calibri" w:hAnsi="Calibri" w:cs="Calibri"/>
                <w:i/>
                <w:iCs/>
                <w:sz w:val="21"/>
                <w:szCs w:val="21"/>
                <w:u w:val="single"/>
              </w:rPr>
              <w:t>Current</w:t>
            </w:r>
          </w:p>
          <w:p w14:paraId="2030480E" w14:textId="5704B6EC" w:rsidR="00F45A1E" w:rsidRPr="008B7C2F" w:rsidRDefault="00A655F1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Managed</w:t>
            </w:r>
            <w:r w:rsidR="00A82B7E" w:rsidRPr="008B7C2F">
              <w:rPr>
                <w:rFonts w:ascii="Calibri" w:hAnsi="Calibri" w:cs="Calibri"/>
                <w:sz w:val="21"/>
                <w:szCs w:val="21"/>
              </w:rPr>
              <w:t xml:space="preserve"> the </w:t>
            </w:r>
            <w:r w:rsidR="00F45A1E" w:rsidRPr="008B7C2F">
              <w:rPr>
                <w:rFonts w:ascii="Calibri" w:hAnsi="Calibri" w:cs="Calibri"/>
                <w:sz w:val="21"/>
                <w:szCs w:val="21"/>
              </w:rPr>
              <w:t>warehouse staff and daily activities.</w:t>
            </w:r>
          </w:p>
          <w:p w14:paraId="77490BA3" w14:textId="058AFEED" w:rsidR="00F45A1E" w:rsidRPr="008B7C2F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Manag</w:t>
            </w:r>
            <w:r w:rsidR="00A82B7E" w:rsidRPr="008B7C2F">
              <w:rPr>
                <w:rFonts w:ascii="Calibri" w:hAnsi="Calibri" w:cs="Calibri"/>
                <w:sz w:val="21"/>
                <w:szCs w:val="21"/>
              </w:rPr>
              <w:t>ed</w:t>
            </w:r>
            <w:r w:rsidR="00A655F1" w:rsidRPr="008B7C2F">
              <w:rPr>
                <w:rFonts w:ascii="Calibri" w:hAnsi="Calibri" w:cs="Calibri"/>
                <w:sz w:val="21"/>
                <w:szCs w:val="21"/>
              </w:rPr>
              <w:t>,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evaluat</w:t>
            </w:r>
            <w:r w:rsidR="00A655F1" w:rsidRPr="008B7C2F">
              <w:rPr>
                <w:rFonts w:ascii="Calibri" w:hAnsi="Calibri" w:cs="Calibri"/>
                <w:sz w:val="21"/>
                <w:szCs w:val="21"/>
              </w:rPr>
              <w:t>ed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and report</w:t>
            </w:r>
            <w:r w:rsidR="00A655F1" w:rsidRPr="008B7C2F">
              <w:rPr>
                <w:rFonts w:ascii="Calibri" w:hAnsi="Calibri" w:cs="Calibri"/>
                <w:sz w:val="21"/>
                <w:szCs w:val="21"/>
              </w:rPr>
              <w:t>s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on </w:t>
            </w:r>
            <w:r w:rsidR="00A655F1" w:rsidRPr="008B7C2F">
              <w:rPr>
                <w:rFonts w:ascii="Calibri" w:hAnsi="Calibri" w:cs="Calibri"/>
                <w:sz w:val="21"/>
                <w:szCs w:val="21"/>
              </w:rPr>
              <w:t>W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arehouse productivity.</w:t>
            </w:r>
          </w:p>
          <w:p w14:paraId="6CCB7F7B" w14:textId="77777777" w:rsidR="00FB242E" w:rsidRPr="008B7C2F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Track and coordinat</w:t>
            </w:r>
            <w:r w:rsidR="00A82B7E" w:rsidRPr="008B7C2F">
              <w:rPr>
                <w:rFonts w:ascii="Calibri" w:hAnsi="Calibri" w:cs="Calibri"/>
                <w:sz w:val="21"/>
                <w:szCs w:val="21"/>
              </w:rPr>
              <w:t>e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the receipt, storage, and timely delivery of </w:t>
            </w:r>
            <w:r w:rsidR="00A82B7E" w:rsidRPr="008B7C2F">
              <w:rPr>
                <w:rFonts w:ascii="Calibri" w:hAnsi="Calibri" w:cs="Calibri"/>
                <w:sz w:val="21"/>
                <w:szCs w:val="21"/>
              </w:rPr>
              <w:t>product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.</w:t>
            </w:r>
            <w:r w:rsidR="00A82B7E" w:rsidRPr="008B7C2F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0F1B5E49" w14:textId="77777777" w:rsidR="00FB242E" w:rsidRPr="008B7C2F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Checking orders, bills, items received, inventory, and deliveries for accuracy.</w:t>
            </w:r>
            <w:r w:rsidR="00A82B7E" w:rsidRPr="008B7C2F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2DD9769B" w14:textId="32844717" w:rsidR="00FB242E" w:rsidRPr="008B7C2F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Communicat</w:t>
            </w:r>
            <w:r w:rsidR="005B219B" w:rsidRPr="008B7C2F">
              <w:rPr>
                <w:rFonts w:ascii="Calibri" w:hAnsi="Calibri" w:cs="Calibri"/>
                <w:sz w:val="21"/>
                <w:szCs w:val="21"/>
              </w:rPr>
              <w:t>e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and coordinat</w:t>
            </w:r>
            <w:r w:rsidR="005B219B" w:rsidRPr="008B7C2F">
              <w:rPr>
                <w:rFonts w:ascii="Calibri" w:hAnsi="Calibri" w:cs="Calibri"/>
                <w:sz w:val="21"/>
                <w:szCs w:val="21"/>
              </w:rPr>
              <w:t>e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with other departments</w:t>
            </w:r>
            <w:r w:rsidR="00317F49" w:rsidRPr="008B7C2F">
              <w:rPr>
                <w:rFonts w:ascii="Calibri" w:hAnsi="Calibri" w:cs="Calibri"/>
                <w:sz w:val="21"/>
                <w:szCs w:val="21"/>
              </w:rPr>
              <w:t>, other DC managers and Team Le</w:t>
            </w:r>
            <w:r w:rsidR="009E22AE" w:rsidRPr="008B7C2F">
              <w:rPr>
                <w:rFonts w:ascii="Calibri" w:hAnsi="Calibri" w:cs="Calibri"/>
                <w:sz w:val="21"/>
                <w:szCs w:val="21"/>
              </w:rPr>
              <w:t>ader</w:t>
            </w:r>
            <w:r w:rsidR="00317F49" w:rsidRPr="008B7C2F">
              <w:rPr>
                <w:rFonts w:ascii="Calibri" w:hAnsi="Calibri" w:cs="Calibri"/>
                <w:sz w:val="21"/>
                <w:szCs w:val="21"/>
              </w:rPr>
              <w:t>s</w:t>
            </w:r>
            <w:r w:rsidR="00A655F1" w:rsidRPr="008B7C2F">
              <w:rPr>
                <w:rFonts w:ascii="Calibri" w:hAnsi="Calibri" w:cs="Calibri"/>
                <w:sz w:val="21"/>
                <w:szCs w:val="21"/>
              </w:rPr>
              <w:t>, Contractors, Vendors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and </w:t>
            </w:r>
            <w:r w:rsidR="00A655F1" w:rsidRPr="008B7C2F">
              <w:rPr>
                <w:rFonts w:ascii="Calibri" w:hAnsi="Calibri" w:cs="Calibri"/>
                <w:sz w:val="21"/>
                <w:szCs w:val="21"/>
              </w:rPr>
              <w:t>C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ustomers.</w:t>
            </w:r>
          </w:p>
          <w:p w14:paraId="711F36AF" w14:textId="484E00CA" w:rsidR="00A655F1" w:rsidRPr="008B7C2F" w:rsidRDefault="00A655F1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Trained a team of Dispatchers to schedule the day’s workflow</w:t>
            </w:r>
            <w:r w:rsidR="008B7C2F">
              <w:rPr>
                <w:rFonts w:ascii="Calibri" w:hAnsi="Calibri" w:cs="Calibri"/>
                <w:sz w:val="21"/>
                <w:szCs w:val="21"/>
              </w:rPr>
              <w:t>.</w:t>
            </w:r>
          </w:p>
          <w:p w14:paraId="68438A80" w14:textId="235A803F" w:rsidR="00FB242E" w:rsidRPr="008B7C2F" w:rsidRDefault="00A82B7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Ove</w:t>
            </w:r>
            <w:r w:rsidR="00A655F1" w:rsidRPr="008B7C2F">
              <w:rPr>
                <w:rFonts w:ascii="Calibri" w:hAnsi="Calibri" w:cs="Calibri"/>
                <w:sz w:val="21"/>
                <w:szCs w:val="21"/>
              </w:rPr>
              <w:t>rsee the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FB242E" w:rsidRPr="008B7C2F">
              <w:rPr>
                <w:rFonts w:ascii="Calibri" w:hAnsi="Calibri" w:cs="Calibri"/>
                <w:sz w:val="21"/>
                <w:szCs w:val="21"/>
              </w:rPr>
              <w:t>W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arehouse </w:t>
            </w:r>
            <w:r w:rsidR="00FB242E" w:rsidRPr="008B7C2F">
              <w:rPr>
                <w:rFonts w:ascii="Calibri" w:hAnsi="Calibri" w:cs="Calibri"/>
                <w:sz w:val="21"/>
                <w:szCs w:val="21"/>
              </w:rPr>
              <w:t>O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peration from Dispatch, Inventory</w:t>
            </w:r>
            <w:r w:rsidR="00A655F1" w:rsidRPr="008B7C2F"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r w:rsidR="00FB242E" w:rsidRPr="008B7C2F">
              <w:rPr>
                <w:rFonts w:ascii="Calibri" w:hAnsi="Calibri" w:cs="Calibri"/>
                <w:sz w:val="21"/>
                <w:szCs w:val="21"/>
              </w:rPr>
              <w:t>Transport</w:t>
            </w:r>
            <w:r w:rsidR="005E63D7" w:rsidRPr="008B7C2F">
              <w:rPr>
                <w:rFonts w:ascii="Calibri" w:hAnsi="Calibri" w:cs="Calibri"/>
                <w:sz w:val="21"/>
                <w:szCs w:val="21"/>
              </w:rPr>
              <w:t xml:space="preserve"> and Receiving</w:t>
            </w:r>
            <w:r w:rsidR="005B219B" w:rsidRPr="008B7C2F">
              <w:rPr>
                <w:rFonts w:ascii="Calibri" w:hAnsi="Calibri" w:cs="Calibri"/>
                <w:sz w:val="21"/>
                <w:szCs w:val="21"/>
              </w:rPr>
              <w:t>/Purchasing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Teams.</w:t>
            </w:r>
          </w:p>
          <w:p w14:paraId="75D31CE2" w14:textId="3D35834C" w:rsidR="00036450" w:rsidRPr="008B7C2F" w:rsidRDefault="00FB242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Forecast</w:t>
            </w:r>
            <w:r w:rsidR="00A655F1" w:rsidRPr="008B7C2F">
              <w:rPr>
                <w:rFonts w:ascii="Calibri" w:hAnsi="Calibri" w:cs="Calibri"/>
                <w:sz w:val="21"/>
                <w:szCs w:val="21"/>
              </w:rPr>
              <w:t xml:space="preserve"> and Project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the Transports needed to fulfill our Customer Orders as well as maintain all Distribution Centers stocked in Houston, Dallas and Mission Texas</w:t>
            </w:r>
            <w:r w:rsidR="00A655F1" w:rsidRPr="008B7C2F">
              <w:rPr>
                <w:rFonts w:ascii="Calibri" w:hAnsi="Calibri" w:cs="Calibri"/>
                <w:sz w:val="21"/>
                <w:szCs w:val="21"/>
              </w:rPr>
              <w:t>.</w:t>
            </w:r>
          </w:p>
          <w:p w14:paraId="7BB0B982" w14:textId="77777777" w:rsidR="00A655F1" w:rsidRPr="008B7C2F" w:rsidRDefault="00A655F1" w:rsidP="00A655F1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>Negotiated rates with 3</w:t>
            </w:r>
            <w:r w:rsidRPr="008B7C2F">
              <w:rPr>
                <w:rFonts w:ascii="Calibri" w:hAnsi="Calibri" w:cs="Calibri"/>
                <w:sz w:val="21"/>
                <w:szCs w:val="21"/>
                <w:vertAlign w:val="superscript"/>
              </w:rPr>
              <w:t>rd</w:t>
            </w:r>
            <w:r w:rsidRPr="008B7C2F">
              <w:rPr>
                <w:rFonts w:ascii="Calibri" w:hAnsi="Calibri" w:cs="Calibri"/>
                <w:sz w:val="21"/>
                <w:szCs w:val="21"/>
              </w:rPr>
              <w:t xml:space="preserve"> party contractors and representatives to control and reduce costs of operations, freight and white-glove delivery services.</w:t>
            </w:r>
          </w:p>
          <w:p w14:paraId="47E10860" w14:textId="39DA136D" w:rsidR="00A655F1" w:rsidRPr="008B7C2F" w:rsidRDefault="00A655F1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8B7C2F">
              <w:rPr>
                <w:rFonts w:ascii="Calibri" w:hAnsi="Calibri" w:cs="Calibri"/>
                <w:sz w:val="21"/>
                <w:szCs w:val="21"/>
              </w:rPr>
              <w:t xml:space="preserve">Managed and </w:t>
            </w:r>
            <w:r w:rsidR="001D4488" w:rsidRPr="008B7C2F">
              <w:rPr>
                <w:rFonts w:ascii="Calibri" w:hAnsi="Calibri" w:cs="Calibri"/>
                <w:sz w:val="21"/>
                <w:szCs w:val="21"/>
              </w:rPr>
              <w:t>t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rained</w:t>
            </w:r>
            <w:r w:rsidRPr="00A655F1">
              <w:rPr>
                <w:rFonts w:ascii="Calibri" w:hAnsi="Calibri" w:cs="Calibri"/>
                <w:sz w:val="21"/>
                <w:szCs w:val="21"/>
              </w:rPr>
              <w:t xml:space="preserve"> small groups of inventory employees to help maintain 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and control</w:t>
            </w:r>
            <w:r w:rsidRPr="00A655F1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8B7C2F">
              <w:rPr>
                <w:rFonts w:ascii="Calibri" w:hAnsi="Calibri" w:cs="Calibri"/>
                <w:sz w:val="21"/>
                <w:szCs w:val="21"/>
              </w:rPr>
              <w:t>4</w:t>
            </w:r>
            <w:r w:rsidRPr="00A655F1">
              <w:rPr>
                <w:rFonts w:ascii="Calibri" w:hAnsi="Calibri" w:cs="Calibri"/>
                <w:sz w:val="21"/>
                <w:szCs w:val="21"/>
              </w:rPr>
              <w:t xml:space="preserve">-million-dollar inventory for the warehouse with the use of lift equipment 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which</w:t>
            </w:r>
            <w:r w:rsidRPr="00A655F1">
              <w:rPr>
                <w:rFonts w:ascii="Calibri" w:hAnsi="Calibri" w:cs="Calibri"/>
                <w:sz w:val="21"/>
                <w:szCs w:val="21"/>
              </w:rPr>
              <w:t xml:space="preserve"> includ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ed</w:t>
            </w:r>
            <w:r w:rsidRPr="00A655F1">
              <w:rPr>
                <w:rFonts w:ascii="Calibri" w:hAnsi="Calibri" w:cs="Calibri"/>
                <w:sz w:val="21"/>
                <w:szCs w:val="21"/>
              </w:rPr>
              <w:t xml:space="preserve"> cycle coun</w:t>
            </w:r>
            <w:r w:rsidRPr="008B7C2F">
              <w:rPr>
                <w:rFonts w:ascii="Calibri" w:hAnsi="Calibri" w:cs="Calibri"/>
                <w:sz w:val="21"/>
                <w:szCs w:val="21"/>
              </w:rPr>
              <w:t>ts</w:t>
            </w:r>
            <w:r w:rsidRPr="00A655F1">
              <w:rPr>
                <w:rFonts w:ascii="Calibri" w:hAnsi="Calibri" w:cs="Calibri"/>
                <w:sz w:val="21"/>
                <w:szCs w:val="21"/>
              </w:rPr>
              <w:t xml:space="preserve"> and quarterly inventory.</w:t>
            </w:r>
          </w:p>
        </w:tc>
      </w:tr>
    </w:tbl>
    <w:p w14:paraId="0A1EEB8F" w14:textId="2A66345B" w:rsidR="0043117B" w:rsidRPr="006552CA" w:rsidRDefault="008B7C2F" w:rsidP="006552CA">
      <w:pPr>
        <w:tabs>
          <w:tab w:val="left" w:pos="990"/>
        </w:tabs>
        <w:rPr>
          <w:b/>
          <w:bCs/>
        </w:rPr>
      </w:pPr>
    </w:p>
    <w:sectPr w:rsidR="0043117B" w:rsidRPr="006552CA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789F4" w14:textId="77777777" w:rsidR="00F126D1" w:rsidRDefault="00F126D1" w:rsidP="000C45FF">
      <w:r>
        <w:separator/>
      </w:r>
    </w:p>
  </w:endnote>
  <w:endnote w:type="continuationSeparator" w:id="0">
    <w:p w14:paraId="5E468D4B" w14:textId="77777777" w:rsidR="00F126D1" w:rsidRDefault="00F126D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395FF" w14:textId="77777777" w:rsidR="00F126D1" w:rsidRDefault="00F126D1" w:rsidP="000C45FF">
      <w:r>
        <w:separator/>
      </w:r>
    </w:p>
  </w:footnote>
  <w:footnote w:type="continuationSeparator" w:id="0">
    <w:p w14:paraId="22280B35" w14:textId="77777777" w:rsidR="00F126D1" w:rsidRDefault="00F126D1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F064A"/>
    <w:multiLevelType w:val="multilevel"/>
    <w:tmpl w:val="FFE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2739FC"/>
    <w:multiLevelType w:val="hybridMultilevel"/>
    <w:tmpl w:val="4B3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1"/>
    <w:rsid w:val="00003CE5"/>
    <w:rsid w:val="00036450"/>
    <w:rsid w:val="000446A1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D4488"/>
    <w:rsid w:val="001E0391"/>
    <w:rsid w:val="001E1759"/>
    <w:rsid w:val="001F1ECC"/>
    <w:rsid w:val="002400EB"/>
    <w:rsid w:val="002520E8"/>
    <w:rsid w:val="00256CF7"/>
    <w:rsid w:val="00281FD5"/>
    <w:rsid w:val="0030481B"/>
    <w:rsid w:val="003156FC"/>
    <w:rsid w:val="00317F49"/>
    <w:rsid w:val="003254B5"/>
    <w:rsid w:val="0037121F"/>
    <w:rsid w:val="003A6B7D"/>
    <w:rsid w:val="003B06CA"/>
    <w:rsid w:val="004071FC"/>
    <w:rsid w:val="00425B24"/>
    <w:rsid w:val="00445947"/>
    <w:rsid w:val="004813B3"/>
    <w:rsid w:val="00496591"/>
    <w:rsid w:val="004C63E4"/>
    <w:rsid w:val="004D3011"/>
    <w:rsid w:val="004E0972"/>
    <w:rsid w:val="005262AC"/>
    <w:rsid w:val="005376D3"/>
    <w:rsid w:val="005A7DB5"/>
    <w:rsid w:val="005B219B"/>
    <w:rsid w:val="005E39D5"/>
    <w:rsid w:val="005E63D7"/>
    <w:rsid w:val="00600670"/>
    <w:rsid w:val="0062123A"/>
    <w:rsid w:val="00646E75"/>
    <w:rsid w:val="006552CA"/>
    <w:rsid w:val="006771D0"/>
    <w:rsid w:val="00715FCB"/>
    <w:rsid w:val="00743101"/>
    <w:rsid w:val="007775E1"/>
    <w:rsid w:val="007867A0"/>
    <w:rsid w:val="007927F5"/>
    <w:rsid w:val="007B528F"/>
    <w:rsid w:val="00802CA0"/>
    <w:rsid w:val="008B7C2F"/>
    <w:rsid w:val="008E5E9E"/>
    <w:rsid w:val="008E743D"/>
    <w:rsid w:val="009260CD"/>
    <w:rsid w:val="00952C25"/>
    <w:rsid w:val="009E22AE"/>
    <w:rsid w:val="00A2118D"/>
    <w:rsid w:val="00A655F1"/>
    <w:rsid w:val="00A82B7E"/>
    <w:rsid w:val="00A94665"/>
    <w:rsid w:val="00AD76E2"/>
    <w:rsid w:val="00AD7B76"/>
    <w:rsid w:val="00B20152"/>
    <w:rsid w:val="00B359E4"/>
    <w:rsid w:val="00B47E8A"/>
    <w:rsid w:val="00B57D98"/>
    <w:rsid w:val="00B70850"/>
    <w:rsid w:val="00B74D4E"/>
    <w:rsid w:val="00C034DD"/>
    <w:rsid w:val="00C066B6"/>
    <w:rsid w:val="00C37BA1"/>
    <w:rsid w:val="00C4674C"/>
    <w:rsid w:val="00C506CF"/>
    <w:rsid w:val="00C72BED"/>
    <w:rsid w:val="00C90792"/>
    <w:rsid w:val="00C9578B"/>
    <w:rsid w:val="00CB0055"/>
    <w:rsid w:val="00D04B39"/>
    <w:rsid w:val="00D2522B"/>
    <w:rsid w:val="00D422DE"/>
    <w:rsid w:val="00D5459D"/>
    <w:rsid w:val="00D85966"/>
    <w:rsid w:val="00DA1F4D"/>
    <w:rsid w:val="00DD172A"/>
    <w:rsid w:val="00E044EB"/>
    <w:rsid w:val="00E25A26"/>
    <w:rsid w:val="00E4381A"/>
    <w:rsid w:val="00E55D74"/>
    <w:rsid w:val="00EC2984"/>
    <w:rsid w:val="00F126D1"/>
    <w:rsid w:val="00F45A1E"/>
    <w:rsid w:val="00F60274"/>
    <w:rsid w:val="00F77FB9"/>
    <w:rsid w:val="00F861D7"/>
    <w:rsid w:val="00FA73AC"/>
    <w:rsid w:val="00FB068F"/>
    <w:rsid w:val="00FB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F537A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552C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52C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52C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552CA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2CA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52CA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552CA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6552C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552CA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2C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6552C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6552CA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552CA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45A1E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A6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EdwardJr05?tab=overview&amp;from=2019-10-01&amp;to=2019-10-3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s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81759F4A00405790C695441D440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DFE57-CCEA-4462-A657-E655A6013FB9}"/>
      </w:docPartPr>
      <w:docPartBody>
        <w:p w:rsidR="00CB2A4D" w:rsidRDefault="004410DC">
          <w:pPr>
            <w:pStyle w:val="AF81759F4A00405790C695441D44076A"/>
          </w:pPr>
          <w:r w:rsidRPr="00CB0055">
            <w:t>Contact</w:t>
          </w:r>
        </w:p>
      </w:docPartBody>
    </w:docPart>
    <w:docPart>
      <w:docPartPr>
        <w:name w:val="E84BA247EBC843B0A18CADD1E049B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33729-3FCE-4092-8DEF-62EA91FC2862}"/>
      </w:docPartPr>
      <w:docPartBody>
        <w:p w:rsidR="00CB2A4D" w:rsidRDefault="004410DC">
          <w:pPr>
            <w:pStyle w:val="E84BA247EBC843B0A18CADD1E049B708"/>
          </w:pPr>
          <w:r w:rsidRPr="004D3011">
            <w:t>PHONE:</w:t>
          </w:r>
        </w:p>
      </w:docPartBody>
    </w:docPart>
    <w:docPart>
      <w:docPartPr>
        <w:name w:val="A2A07734838D4E14869611C04982F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E6EEF-F771-4DD6-9E1B-B42AEF2031A1}"/>
      </w:docPartPr>
      <w:docPartBody>
        <w:p w:rsidR="00CB2A4D" w:rsidRDefault="004410DC">
          <w:pPr>
            <w:pStyle w:val="A2A07734838D4E14869611C04982F3D0"/>
          </w:pPr>
          <w:r w:rsidRPr="004D3011">
            <w:t>WEBSITE:</w:t>
          </w:r>
        </w:p>
      </w:docPartBody>
    </w:docPart>
    <w:docPart>
      <w:docPartPr>
        <w:name w:val="84089FC28BAE4933925C87DBC1A31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A2B5-36BC-4F3F-87BD-0754B31BB792}"/>
      </w:docPartPr>
      <w:docPartBody>
        <w:p w:rsidR="00CB2A4D" w:rsidRDefault="004410DC">
          <w:pPr>
            <w:pStyle w:val="84089FC28BAE4933925C87DBC1A31D7C"/>
          </w:pPr>
          <w:r w:rsidRPr="004D3011">
            <w:t>EMAIL:</w:t>
          </w:r>
        </w:p>
      </w:docPartBody>
    </w:docPart>
    <w:docPart>
      <w:docPartPr>
        <w:name w:val="7F5ED80AFAC94B6F952F843359D29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BCEFE-211F-4A50-8252-7F989954C9E7}"/>
      </w:docPartPr>
      <w:docPartBody>
        <w:p w:rsidR="00CB2A4D" w:rsidRDefault="004410DC">
          <w:pPr>
            <w:pStyle w:val="7F5ED80AFAC94B6F952F843359D29E40"/>
          </w:pPr>
          <w:r w:rsidRPr="00CB0055">
            <w:t>Hobbies</w:t>
          </w:r>
        </w:p>
      </w:docPartBody>
    </w:docPart>
    <w:docPart>
      <w:docPartPr>
        <w:name w:val="A9C4BE335F884760BFA0103CFEF63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637E9-C259-4A54-9B16-11CCA4BD3314}"/>
      </w:docPartPr>
      <w:docPartBody>
        <w:p w:rsidR="00CB2A4D" w:rsidRDefault="004410DC">
          <w:pPr>
            <w:pStyle w:val="A9C4BE335F884760BFA0103CFEF63FB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DC"/>
    <w:rsid w:val="004410DC"/>
    <w:rsid w:val="00B82043"/>
    <w:rsid w:val="00CB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3070306349466E82BEF20C2B2CD97A">
    <w:name w:val="953070306349466E82BEF20C2B2CD97A"/>
  </w:style>
  <w:style w:type="paragraph" w:customStyle="1" w:styleId="7403F9EE14F3448FACAFDFB6ACD934EA">
    <w:name w:val="7403F9EE14F3448FACAFDFB6ACD934EA"/>
  </w:style>
  <w:style w:type="paragraph" w:customStyle="1" w:styleId="C5D1140B9F654175B0FD6973732AB196">
    <w:name w:val="C5D1140B9F654175B0FD6973732AB196"/>
  </w:style>
  <w:style w:type="paragraph" w:customStyle="1" w:styleId="5BB50DD18DBF478FAB62C3DEAD37D25D">
    <w:name w:val="5BB50DD18DBF478FAB62C3DEAD37D25D"/>
  </w:style>
  <w:style w:type="paragraph" w:customStyle="1" w:styleId="AF81759F4A00405790C695441D44076A">
    <w:name w:val="AF81759F4A00405790C695441D44076A"/>
  </w:style>
  <w:style w:type="paragraph" w:customStyle="1" w:styleId="E84BA247EBC843B0A18CADD1E049B708">
    <w:name w:val="E84BA247EBC843B0A18CADD1E049B708"/>
  </w:style>
  <w:style w:type="paragraph" w:customStyle="1" w:styleId="EDAB62E4E5824DFEADEC09C69FD4BC76">
    <w:name w:val="EDAB62E4E5824DFEADEC09C69FD4BC76"/>
  </w:style>
  <w:style w:type="paragraph" w:customStyle="1" w:styleId="A2A07734838D4E14869611C04982F3D0">
    <w:name w:val="A2A07734838D4E14869611C04982F3D0"/>
  </w:style>
  <w:style w:type="paragraph" w:customStyle="1" w:styleId="FD495219BCE94AB7A47F09D98E131E75">
    <w:name w:val="FD495219BCE94AB7A47F09D98E131E75"/>
  </w:style>
  <w:style w:type="paragraph" w:customStyle="1" w:styleId="84089FC28BAE4933925C87DBC1A31D7C">
    <w:name w:val="84089FC28BAE4933925C87DBC1A31D7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CADEEC95D52484AAABA31BE36D576E4">
    <w:name w:val="1CADEEC95D52484AAABA31BE36D576E4"/>
  </w:style>
  <w:style w:type="paragraph" w:customStyle="1" w:styleId="7F5ED80AFAC94B6F952F843359D29E40">
    <w:name w:val="7F5ED80AFAC94B6F952F843359D29E40"/>
  </w:style>
  <w:style w:type="paragraph" w:customStyle="1" w:styleId="C03D16CF3C124309BF1A8206BB61E35D">
    <w:name w:val="C03D16CF3C124309BF1A8206BB61E35D"/>
  </w:style>
  <w:style w:type="paragraph" w:customStyle="1" w:styleId="DAE26DA140D94089A40672702DD70EF8">
    <w:name w:val="DAE26DA140D94089A40672702DD70EF8"/>
  </w:style>
  <w:style w:type="paragraph" w:customStyle="1" w:styleId="66B672CFB3A24961BAD7D216EE162C4A">
    <w:name w:val="66B672CFB3A24961BAD7D216EE162C4A"/>
  </w:style>
  <w:style w:type="paragraph" w:customStyle="1" w:styleId="FA6C8E183DD84F7DB5C05D5008EC1132">
    <w:name w:val="FA6C8E183DD84F7DB5C05D5008EC1132"/>
  </w:style>
  <w:style w:type="paragraph" w:customStyle="1" w:styleId="A9C4BE335F884760BFA0103CFEF63FB1">
    <w:name w:val="A9C4BE335F884760BFA0103CFEF63FB1"/>
  </w:style>
  <w:style w:type="paragraph" w:customStyle="1" w:styleId="6F6BDE32A79A4B1DBB4E089FE4925C1A">
    <w:name w:val="6F6BDE32A79A4B1DBB4E089FE4925C1A"/>
  </w:style>
  <w:style w:type="paragraph" w:customStyle="1" w:styleId="54041CC0F4A64190B6939EF724A7346A">
    <w:name w:val="54041CC0F4A64190B6939EF724A7346A"/>
  </w:style>
  <w:style w:type="paragraph" w:customStyle="1" w:styleId="F96CC601FC52470494D4844EBD725754">
    <w:name w:val="F96CC601FC52470494D4844EBD725754"/>
  </w:style>
  <w:style w:type="paragraph" w:customStyle="1" w:styleId="FB2BD143159A4DCA9DECB06F0A13FC94">
    <w:name w:val="FB2BD143159A4DCA9DECB06F0A13FC94"/>
  </w:style>
  <w:style w:type="paragraph" w:customStyle="1" w:styleId="FD8E0589D2294213BC83937548486A26">
    <w:name w:val="FD8E0589D2294213BC83937548486A26"/>
  </w:style>
  <w:style w:type="paragraph" w:customStyle="1" w:styleId="442B04887F594CB9B8A1F62FE1655EC3">
    <w:name w:val="442B04887F594CB9B8A1F62FE1655EC3"/>
  </w:style>
  <w:style w:type="paragraph" w:customStyle="1" w:styleId="7CC6CD615C14403591CE9A4F62DF5DB2">
    <w:name w:val="7CC6CD615C14403591CE9A4F62DF5DB2"/>
  </w:style>
  <w:style w:type="paragraph" w:customStyle="1" w:styleId="8694A73FB5244953AD8B761D55091917">
    <w:name w:val="8694A73FB5244953AD8B761D55091917"/>
  </w:style>
  <w:style w:type="paragraph" w:customStyle="1" w:styleId="92CB8AFC94C9495397171C456ACCABBA">
    <w:name w:val="92CB8AFC94C9495397171C456ACCABBA"/>
  </w:style>
  <w:style w:type="paragraph" w:customStyle="1" w:styleId="B942BB00CF48431BA4B0FC19BEC980FE">
    <w:name w:val="B942BB00CF48431BA4B0FC19BEC980FE"/>
  </w:style>
  <w:style w:type="paragraph" w:customStyle="1" w:styleId="59D0FD42B35145FEBB1D753FAA7A415C">
    <w:name w:val="59D0FD42B35145FEBB1D753FAA7A415C"/>
  </w:style>
  <w:style w:type="paragraph" w:customStyle="1" w:styleId="052952D08BC9432E909B0DB51DD7A502">
    <w:name w:val="052952D08BC9432E909B0DB51DD7A502"/>
  </w:style>
  <w:style w:type="paragraph" w:customStyle="1" w:styleId="46C8CF63EC8C4358ACFF4321E0DE746B">
    <w:name w:val="46C8CF63EC8C4358ACFF4321E0DE746B"/>
  </w:style>
  <w:style w:type="paragraph" w:customStyle="1" w:styleId="38E73F897DD342DAB9521443D964904B">
    <w:name w:val="38E73F897DD342DAB9521443D964904B"/>
  </w:style>
  <w:style w:type="paragraph" w:customStyle="1" w:styleId="1D708CC1250F4C7D8F0D3319CB777B9F">
    <w:name w:val="1D708CC1250F4C7D8F0D3319CB777B9F"/>
  </w:style>
  <w:style w:type="paragraph" w:customStyle="1" w:styleId="730E08483398464E8F8943A13D129C5F">
    <w:name w:val="730E08483398464E8F8943A13D129C5F"/>
  </w:style>
  <w:style w:type="paragraph" w:customStyle="1" w:styleId="1BE7E351E8B74267AB62D954020763AC">
    <w:name w:val="1BE7E351E8B74267AB62D954020763AC"/>
  </w:style>
  <w:style w:type="paragraph" w:customStyle="1" w:styleId="09FAB2FEE691483DB532738A9A0F588E">
    <w:name w:val="09FAB2FEE691483DB532738A9A0F588E"/>
  </w:style>
  <w:style w:type="paragraph" w:customStyle="1" w:styleId="9A29EB5DEA1C4FC2818DC47D727BB687">
    <w:name w:val="9A29EB5DEA1C4FC2818DC47D727BB687"/>
  </w:style>
  <w:style w:type="paragraph" w:customStyle="1" w:styleId="A3B03F1D17CE473FB447890E2D513A4C">
    <w:name w:val="A3B03F1D17CE473FB447890E2D513A4C"/>
  </w:style>
  <w:style w:type="paragraph" w:customStyle="1" w:styleId="44D7DE3D8D4C43E0984B27C91C0E4AA4">
    <w:name w:val="44D7DE3D8D4C43E0984B27C91C0E4AA4"/>
  </w:style>
  <w:style w:type="paragraph" w:customStyle="1" w:styleId="7CA04948604141F8B3E06D5D5FC7AC47">
    <w:name w:val="7CA04948604141F8B3E06D5D5FC7AC47"/>
  </w:style>
  <w:style w:type="paragraph" w:customStyle="1" w:styleId="7E4AACEA7DC543EAA13666355055258D">
    <w:name w:val="7E4AACEA7DC543EAA13666355055258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9D236A9A5D84F48B6C77E0B3FD6E8C5">
    <w:name w:val="19D236A9A5D84F48B6C77E0B3FD6E8C5"/>
  </w:style>
  <w:style w:type="paragraph" w:customStyle="1" w:styleId="B425D39C64AF48FBA951A03938EC678D">
    <w:name w:val="B425D39C64AF48FBA951A03938EC678D"/>
    <w:rsid w:val="004410DC"/>
  </w:style>
  <w:style w:type="paragraph" w:customStyle="1" w:styleId="26497FC2D470429BA19CCDB4D91F3B37">
    <w:name w:val="26497FC2D470429BA19CCDB4D91F3B37"/>
    <w:rsid w:val="004410DC"/>
  </w:style>
  <w:style w:type="paragraph" w:customStyle="1" w:styleId="949164956C5C4D4D94116F221F5AA1AA">
    <w:name w:val="949164956C5C4D4D94116F221F5AA1AA"/>
    <w:rsid w:val="004410DC"/>
  </w:style>
  <w:style w:type="paragraph" w:customStyle="1" w:styleId="589C6BF37BDC48DB82EBF40940704349">
    <w:name w:val="589C6BF37BDC48DB82EBF40940704349"/>
    <w:rsid w:val="004410DC"/>
  </w:style>
  <w:style w:type="paragraph" w:customStyle="1" w:styleId="0E460CB33B024A0986626E312D2B6267">
    <w:name w:val="0E460CB33B024A0986626E312D2B6267"/>
    <w:rsid w:val="00B82043"/>
  </w:style>
  <w:style w:type="paragraph" w:customStyle="1" w:styleId="A71DA93AA98B46F4944ED611D09F784E">
    <w:name w:val="A71DA93AA98B46F4944ED611D09F784E"/>
    <w:rsid w:val="00B82043"/>
  </w:style>
  <w:style w:type="paragraph" w:customStyle="1" w:styleId="2A298455A3E74A3CAA7E7C7C29D1688D">
    <w:name w:val="2A298455A3E74A3CAA7E7C7C29D1688D"/>
    <w:rsid w:val="00B82043"/>
  </w:style>
  <w:style w:type="paragraph" w:customStyle="1" w:styleId="6B02E112F71B44C88C4D1DF185AB398D">
    <w:name w:val="6B02E112F71B44C88C4D1DF185AB398D"/>
    <w:rsid w:val="00B82043"/>
  </w:style>
  <w:style w:type="paragraph" w:customStyle="1" w:styleId="35EB52A3D14E4EEA83774BA07C6BCDC4">
    <w:name w:val="35EB52A3D14E4EEA83774BA07C6BCDC4"/>
    <w:rsid w:val="00B82043"/>
  </w:style>
  <w:style w:type="paragraph" w:customStyle="1" w:styleId="0BF930BDBE3345348326D30B7715286D">
    <w:name w:val="0BF930BDBE3345348326D30B7715286D"/>
    <w:rsid w:val="00B82043"/>
  </w:style>
  <w:style w:type="paragraph" w:customStyle="1" w:styleId="DFB5A5C947E7440F8FAD1D9EB89833AE">
    <w:name w:val="DFB5A5C947E7440F8FAD1D9EB89833AE"/>
    <w:rsid w:val="00B82043"/>
  </w:style>
  <w:style w:type="paragraph" w:customStyle="1" w:styleId="35E601FCCE1248CCA0A04E3A80536942">
    <w:name w:val="35E601FCCE1248CCA0A04E3A80536942"/>
    <w:rsid w:val="00B82043"/>
  </w:style>
  <w:style w:type="paragraph" w:customStyle="1" w:styleId="E6CED7C02D744881A8CAFEF81B6FC5CD">
    <w:name w:val="E6CED7C02D744881A8CAFEF81B6FC5CD"/>
    <w:rsid w:val="00B82043"/>
  </w:style>
  <w:style w:type="paragraph" w:customStyle="1" w:styleId="979EDDCACB3B4F1CA876015BB0A56138">
    <w:name w:val="979EDDCACB3B4F1CA876015BB0A56138"/>
    <w:rsid w:val="00B82043"/>
  </w:style>
  <w:style w:type="paragraph" w:customStyle="1" w:styleId="554310512F614212AB6C091225AA2B35">
    <w:name w:val="554310512F614212AB6C091225AA2B35"/>
    <w:rsid w:val="00B82043"/>
  </w:style>
  <w:style w:type="paragraph" w:customStyle="1" w:styleId="F4676ED5F3BF41AD9730EAAF8553011B">
    <w:name w:val="F4676ED5F3BF41AD9730EAAF8553011B"/>
    <w:rsid w:val="00B82043"/>
  </w:style>
  <w:style w:type="paragraph" w:customStyle="1" w:styleId="F811D412FD9040F9BCD0DCCDCDF78404">
    <w:name w:val="F811D412FD9040F9BCD0DCCDCDF78404"/>
    <w:rsid w:val="00B82043"/>
  </w:style>
  <w:style w:type="paragraph" w:customStyle="1" w:styleId="BA3F5E1875EC423392FF12A37F4BE2F4">
    <w:name w:val="BA3F5E1875EC423392FF12A37F4BE2F4"/>
    <w:rsid w:val="00B82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documentManagement/types"/>
    <ds:schemaRef ds:uri="http://purl.org/dc/terms/"/>
    <ds:schemaRef ds:uri="http://purl.org/dc/dcmitype/"/>
    <ds:schemaRef ds:uri="16c05727-aa75-4e4a-9b5f-8a80a1165891"/>
    <ds:schemaRef ds:uri="http://schemas.openxmlformats.org/package/2006/metadata/core-properties"/>
    <ds:schemaRef ds:uri="71af3243-3dd4-4a8d-8c0d-dd76da1f02a5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C:\Users\Famsa\AppData\Roaming\Microsoft\Templates\Blue grey resume.dotx</Template>
  <TotalTime>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2020-08-07T14:42:00Z</dcterms:created>
  <dcterms:modified xsi:type="dcterms:W3CDTF">2020-08-09T01:03:00Z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